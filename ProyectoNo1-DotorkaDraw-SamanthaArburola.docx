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 w:rsidRPr="00343BB7">
        <w:rPr>
          <w:rFonts w:ascii="Century Gothic" w:hAnsi="Century Gothic"/>
          <w:noProof/>
          <w:sz w:val="22"/>
          <w:szCs w:val="16"/>
          <w:lang w:val="es-ES"/>
        </w:rPr>
        <w:t>Instituto Tecnológico de Costa Rica</w:t>
      </w: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 w:rsidRPr="00343BB7">
        <w:rPr>
          <w:rFonts w:ascii="Century Gothic" w:hAnsi="Century Gothic"/>
          <w:noProof/>
          <w:sz w:val="22"/>
          <w:szCs w:val="16"/>
          <w:lang w:val="es-ES"/>
        </w:rPr>
        <w:t xml:space="preserve">Escuela de </w:t>
      </w:r>
      <w:r>
        <w:rPr>
          <w:rFonts w:ascii="Century Gothic" w:hAnsi="Century Gothic"/>
          <w:noProof/>
          <w:sz w:val="22"/>
          <w:szCs w:val="16"/>
          <w:lang w:val="es-ES"/>
        </w:rPr>
        <w:t>Computación</w:t>
      </w:r>
    </w:p>
    <w:p w:rsidR="008D0995" w:rsidRPr="008D0995" w:rsidRDefault="008D0995" w:rsidP="008D0995">
      <w:pPr>
        <w:jc w:val="center"/>
        <w:rPr>
          <w:rFonts w:ascii="Century Gothic" w:hAnsi="Century Gothic"/>
          <w:noProof/>
          <w:sz w:val="22"/>
          <w:szCs w:val="16"/>
          <w:u w:val="single"/>
          <w:lang w:val="es-ES"/>
        </w:rPr>
      </w:pPr>
      <w:r>
        <w:rPr>
          <w:rFonts w:ascii="Century Gothic" w:hAnsi="Century Gothic"/>
          <w:noProof/>
          <w:sz w:val="22"/>
          <w:szCs w:val="16"/>
          <w:lang w:val="es-ES"/>
        </w:rPr>
        <w:t>Estructuras de Datos</w:t>
      </w: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>
        <w:rPr>
          <w:rFonts w:ascii="Century Gothic" w:hAnsi="Century Gothic"/>
          <w:noProof/>
          <w:sz w:val="22"/>
          <w:szCs w:val="16"/>
          <w:lang w:val="es-ES"/>
        </w:rPr>
        <w:t>Profesor</w:t>
      </w: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u w:val="single"/>
          <w:lang w:val="es-ES"/>
        </w:rPr>
      </w:pPr>
      <w:r>
        <w:rPr>
          <w:rFonts w:ascii="Century Gothic" w:hAnsi="Century Gothic"/>
          <w:noProof/>
          <w:sz w:val="22"/>
          <w:szCs w:val="16"/>
          <w:lang w:val="es-ES"/>
        </w:rPr>
        <w:t>Mauricio Avilés Cisneros</w:t>
      </w:r>
      <w:r w:rsidRPr="00343BB7">
        <w:rPr>
          <w:rFonts w:ascii="Century Gothic" w:hAnsi="Century Gothic"/>
          <w:noProof/>
          <w:sz w:val="22"/>
          <w:szCs w:val="16"/>
          <w:lang w:val="es-ES"/>
        </w:rPr>
        <w:t xml:space="preserve"> </w:t>
      </w:r>
    </w:p>
    <w:p w:rsidR="008D0995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>
        <w:rPr>
          <w:rFonts w:ascii="Century Gothic" w:hAnsi="Century Gothic"/>
          <w:noProof/>
          <w:sz w:val="22"/>
          <w:szCs w:val="16"/>
          <w:lang w:val="es-ES"/>
        </w:rPr>
        <w:t>Proyecto</w:t>
      </w:r>
      <w:r w:rsidRPr="00343BB7">
        <w:rPr>
          <w:rFonts w:ascii="Century Gothic" w:hAnsi="Century Gothic"/>
          <w:noProof/>
          <w:sz w:val="22"/>
          <w:szCs w:val="16"/>
          <w:lang w:val="es-ES"/>
        </w:rPr>
        <w:t xml:space="preserve"> No1</w:t>
      </w:r>
    </w:p>
    <w:p w:rsidR="008D0995" w:rsidRDefault="008D0995" w:rsidP="008D0995">
      <w:pPr>
        <w:jc w:val="center"/>
        <w:rPr>
          <w:rFonts w:ascii="Century Gothic" w:hAnsi="Century Gothic"/>
          <w:b/>
          <w:noProof/>
          <w:sz w:val="22"/>
          <w:szCs w:val="16"/>
          <w:lang w:val="es-ES"/>
        </w:rPr>
      </w:pPr>
      <w:r>
        <w:rPr>
          <w:rFonts w:ascii="Century Gothic" w:hAnsi="Century Gothic"/>
          <w:b/>
          <w:noProof/>
          <w:sz w:val="22"/>
          <w:szCs w:val="16"/>
          <w:lang w:val="es-ES"/>
        </w:rPr>
        <w:t>Tortle Graphics</w:t>
      </w:r>
    </w:p>
    <w:p w:rsidR="008D0995" w:rsidRPr="008D0995" w:rsidRDefault="008D0995" w:rsidP="008D0995">
      <w:pPr>
        <w:jc w:val="center"/>
        <w:rPr>
          <w:rFonts w:ascii="Century Gothic" w:hAnsi="Century Gothic"/>
          <w:b/>
          <w:noProof/>
          <w:sz w:val="28"/>
          <w:szCs w:val="16"/>
          <w:lang w:val="es-ES"/>
        </w:rPr>
      </w:pPr>
      <w:r w:rsidRPr="008D0995">
        <w:rPr>
          <w:rFonts w:ascii="Century Gothic" w:hAnsi="Century Gothic"/>
          <w:b/>
          <w:noProof/>
          <w:sz w:val="28"/>
          <w:szCs w:val="16"/>
          <w:lang w:val="es-ES"/>
        </w:rPr>
        <w:t>Dotorka Draw</w:t>
      </w: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>
        <w:rPr>
          <w:rFonts w:ascii="Century Gothic" w:hAnsi="Century Gothic"/>
          <w:noProof/>
          <w:sz w:val="22"/>
          <w:szCs w:val="16"/>
          <w:lang w:val="es-ES"/>
        </w:rPr>
        <w:t>Estudiante</w:t>
      </w:r>
      <w:r w:rsidR="00782E31">
        <w:rPr>
          <w:rFonts w:ascii="Century Gothic" w:hAnsi="Century Gothic"/>
          <w:noProof/>
          <w:sz w:val="22"/>
          <w:szCs w:val="16"/>
          <w:lang w:val="es-ES"/>
        </w:rPr>
        <w:t>s</w:t>
      </w:r>
    </w:p>
    <w:p w:rsidR="008D0995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 w:rsidRPr="00343BB7">
        <w:rPr>
          <w:rFonts w:ascii="Century Gothic" w:hAnsi="Century Gothic"/>
          <w:noProof/>
          <w:sz w:val="22"/>
          <w:szCs w:val="16"/>
          <w:lang w:val="es-ES"/>
        </w:rPr>
        <w:t>Arburola León, Samantha</w:t>
      </w:r>
    </w:p>
    <w:p w:rsidR="00782E31" w:rsidRPr="00343BB7" w:rsidRDefault="00782E31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>
        <w:rPr>
          <w:rFonts w:ascii="Century Gothic" w:hAnsi="Century Gothic"/>
          <w:noProof/>
          <w:sz w:val="22"/>
          <w:szCs w:val="16"/>
          <w:lang w:val="es-ES"/>
        </w:rPr>
        <w:t>Mora Loria, Jose D.</w:t>
      </w:r>
    </w:p>
    <w:p w:rsidR="008D0995" w:rsidRDefault="008D0995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Default="008D0995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F6C9F" w:rsidRDefault="008F6C9F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F6C9F" w:rsidRDefault="008F6C9F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782E31" w:rsidRDefault="008D0995" w:rsidP="008D0995">
      <w:pPr>
        <w:rPr>
          <w:rFonts w:ascii="Century Gothic" w:hAnsi="Century Gothic"/>
          <w:noProof/>
          <w:sz w:val="22"/>
          <w:szCs w:val="16"/>
          <w:u w:val="single"/>
          <w:lang w:val="es-ES"/>
        </w:rPr>
      </w:pPr>
    </w:p>
    <w:p w:rsidR="008D0995" w:rsidRDefault="008D0995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782E31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>
        <w:rPr>
          <w:rFonts w:ascii="Century Gothic" w:hAnsi="Century Gothic"/>
          <w:noProof/>
          <w:sz w:val="22"/>
          <w:szCs w:val="16"/>
          <w:lang w:val="es-ES"/>
        </w:rPr>
        <w:t>24</w:t>
      </w:r>
      <w:r w:rsidR="008D0995" w:rsidRPr="00343BB7">
        <w:rPr>
          <w:rFonts w:ascii="Century Gothic" w:hAnsi="Century Gothic"/>
          <w:noProof/>
          <w:sz w:val="22"/>
          <w:szCs w:val="16"/>
          <w:lang w:val="es-ES"/>
        </w:rPr>
        <w:t xml:space="preserve"> de abril de 2014</w:t>
      </w: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 w:rsidRPr="00343BB7">
        <w:rPr>
          <w:rFonts w:ascii="Century Gothic" w:hAnsi="Century Gothic"/>
          <w:noProof/>
          <w:sz w:val="22"/>
          <w:szCs w:val="16"/>
          <w:lang w:val="es-ES"/>
        </w:rPr>
        <w:t>San José, Costa Rica</w:t>
      </w:r>
    </w:p>
    <w:p w:rsidR="002522AC" w:rsidRPr="00E30044" w:rsidRDefault="008F4A8D">
      <w:pPr>
        <w:pStyle w:val="Puesto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lastRenderedPageBreak/>
        <w:t>Dotorka Draw - TG</w:t>
      </w:r>
    </w:p>
    <w:p w:rsidR="002522AC" w:rsidRPr="00E30044" w:rsidRDefault="008F4A8D">
      <w:pPr>
        <w:pStyle w:val="Ttulo1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Resumen Ejecutivo</w:t>
      </w:r>
    </w:p>
    <w:p w:rsidR="008F4A8D" w:rsidRDefault="008F4A8D" w:rsidP="004900C2">
      <w:pPr>
        <w:rPr>
          <w:rFonts w:ascii="Trebuchet MS" w:hAnsi="Trebuchet MS"/>
          <w:noProof/>
          <w:lang w:val="es-ES"/>
        </w:rPr>
      </w:pPr>
    </w:p>
    <w:p w:rsidR="008F4A8D" w:rsidRDefault="008F4A8D">
      <w:pPr>
        <w:rPr>
          <w:rFonts w:ascii="Trebuchet MS" w:hAnsi="Trebuchet MS"/>
          <w:noProof/>
          <w:lang w:val="es-ES"/>
        </w:rPr>
      </w:pPr>
      <w:r>
        <w:rPr>
          <w:rFonts w:ascii="Trebuchet MS" w:hAnsi="Trebuchet MS"/>
          <w:noProof/>
          <w:lang w:val="es-ES"/>
        </w:rPr>
        <w:br w:type="page"/>
      </w:r>
    </w:p>
    <w:p w:rsidR="008F4A8D" w:rsidRPr="00E30044" w:rsidRDefault="008F4A8D" w:rsidP="008F4A8D">
      <w:pPr>
        <w:pStyle w:val="Ttulo1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lastRenderedPageBreak/>
        <w:t>Introducción</w:t>
      </w:r>
    </w:p>
    <w:p w:rsidR="00E43905" w:rsidRDefault="00E43905">
      <w:pPr>
        <w:rPr>
          <w:noProof/>
          <w:lang w:val="es-ES"/>
        </w:rPr>
      </w:pPr>
    </w:p>
    <w:p w:rsidR="0016773F" w:rsidRDefault="0016773F">
      <w:pPr>
        <w:rPr>
          <w:noProof/>
          <w:lang w:val="es-ES"/>
        </w:rPr>
      </w:pPr>
      <w:bookmarkStart w:id="0" w:name="_GoBack"/>
      <w:bookmarkEnd w:id="0"/>
    </w:p>
    <w:p w:rsidR="00E43905" w:rsidRDefault="00E43905" w:rsidP="00C0024F">
      <w:pPr>
        <w:spacing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ab/>
        <w:t>Dotorka Draw es el nombre del programa solicitado para desarrollar una aplicación gráfica en el lenguaje de programación C++ usando la librería WinBGim y estabeciendo un objeto nombrado Tortuga quien tiene como objetivo dibujar lo que el usuario le demande por medio de un catálogo de comandos predefinidos por el programador y diseñador de requerimiento ingresados en consola de forma escrita directa, es decir sin intervención de un menú ni de la solicitud de parámetros.</w:t>
      </w:r>
    </w:p>
    <w:p w:rsidR="00E43905" w:rsidRDefault="00E43905" w:rsidP="00C0024F">
      <w:pPr>
        <w:spacing w:line="360" w:lineRule="auto"/>
        <w:rPr>
          <w:noProof/>
          <w:lang w:val="es-ES"/>
        </w:rPr>
      </w:pPr>
      <w:r>
        <w:rPr>
          <w:noProof/>
          <w:lang w:val="es-ES"/>
        </w:rPr>
        <w:tab/>
      </w:r>
    </w:p>
    <w:p w:rsidR="008F5121" w:rsidRDefault="00E43905" w:rsidP="00C0024F">
      <w:pPr>
        <w:spacing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ab/>
        <w:t>Esto se logrará utilizando la estructura lineal para manejo de datos denominada lista, en particul</w:t>
      </w:r>
      <w:r w:rsidR="008F5121">
        <w:rPr>
          <w:noProof/>
          <w:lang w:val="es-ES"/>
        </w:rPr>
        <w:t>ar se usan listas enlazadas, las cuales permiten almacenar cuanta información la memoria permita, mas no tiene un límite difinitivo establecido por el programador o por medio de algún algortimo que estime la capacidad de  memoria que se podría utilizar.</w:t>
      </w:r>
    </w:p>
    <w:p w:rsidR="008F5121" w:rsidRDefault="008F5121" w:rsidP="00C0024F">
      <w:pPr>
        <w:spacing w:line="360" w:lineRule="auto"/>
        <w:rPr>
          <w:noProof/>
          <w:lang w:val="es-ES"/>
        </w:rPr>
      </w:pPr>
    </w:p>
    <w:p w:rsidR="0016773F" w:rsidRDefault="008F5121" w:rsidP="00C0024F">
      <w:pPr>
        <w:spacing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ab/>
        <w:t xml:space="preserve">Se analizará </w:t>
      </w:r>
      <w:r w:rsidR="00C0024F">
        <w:rPr>
          <w:noProof/>
          <w:lang w:val="es-ES"/>
        </w:rPr>
        <w:t xml:space="preserve">la propuesta para desarrollar </w:t>
      </w:r>
      <w:r w:rsidR="00DB132F">
        <w:rPr>
          <w:noProof/>
          <w:lang w:val="es-ES"/>
        </w:rPr>
        <w:t xml:space="preserve">la </w:t>
      </w:r>
      <w:r w:rsidR="00C0024F">
        <w:rPr>
          <w:noProof/>
          <w:lang w:val="es-ES"/>
        </w:rPr>
        <w:t>abstra</w:t>
      </w:r>
      <w:r w:rsidR="00DB132F">
        <w:rPr>
          <w:noProof/>
          <w:lang w:val="es-ES"/>
        </w:rPr>
        <w:t>cción</w:t>
      </w:r>
      <w:r w:rsidR="00C0024F">
        <w:rPr>
          <w:noProof/>
          <w:lang w:val="es-ES"/>
        </w:rPr>
        <w:t xml:space="preserve"> los objetos necesarios para crear</w:t>
      </w:r>
      <w:r w:rsidR="00DB132F">
        <w:rPr>
          <w:noProof/>
          <w:lang w:val="es-ES"/>
        </w:rPr>
        <w:t xml:space="preserve"> quien conviearto los datos en información</w:t>
      </w:r>
      <w:r w:rsidR="00C0024F">
        <w:rPr>
          <w:noProof/>
          <w:lang w:val="es-ES"/>
        </w:rPr>
        <w:t xml:space="preserve">, administrar </w:t>
      </w:r>
      <w:r w:rsidR="00DB132F">
        <w:rPr>
          <w:noProof/>
          <w:lang w:val="es-ES"/>
        </w:rPr>
        <w:t xml:space="preserve">la manipulación de esa información </w:t>
      </w:r>
      <w:r w:rsidR="00C0024F">
        <w:rPr>
          <w:noProof/>
          <w:lang w:val="es-ES"/>
        </w:rPr>
        <w:t xml:space="preserve">y dibujar las </w:t>
      </w:r>
      <w:r w:rsidR="008C3542">
        <w:rPr>
          <w:noProof/>
          <w:lang w:val="es-ES"/>
        </w:rPr>
        <w:t>instrucciones recibidas,</w:t>
      </w:r>
      <w:r w:rsidR="00C0024F">
        <w:rPr>
          <w:noProof/>
          <w:lang w:val="es-ES"/>
        </w:rPr>
        <w:t xml:space="preserve"> y los métodos para lograr </w:t>
      </w:r>
      <w:r w:rsidR="00DB132F">
        <w:rPr>
          <w:noProof/>
          <w:lang w:val="es-ES"/>
        </w:rPr>
        <w:t xml:space="preserve">que estos objetos hagan tangibles; de cierta manera, </w:t>
      </w:r>
      <w:r w:rsidR="008C3542">
        <w:rPr>
          <w:noProof/>
          <w:lang w:val="es-ES"/>
        </w:rPr>
        <w:t>la creatividad y planteamiento para los dibujos del usuario.</w:t>
      </w:r>
    </w:p>
    <w:p w:rsidR="0016773F" w:rsidRDefault="0016773F" w:rsidP="00C0024F">
      <w:pPr>
        <w:spacing w:line="360" w:lineRule="auto"/>
        <w:jc w:val="both"/>
        <w:rPr>
          <w:noProof/>
          <w:lang w:val="es-ES"/>
        </w:rPr>
      </w:pPr>
    </w:p>
    <w:p w:rsidR="008F4A8D" w:rsidRDefault="0016773F" w:rsidP="00C0024F">
      <w:pPr>
        <w:spacing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ab/>
      </w:r>
      <w:r w:rsidR="008F4A8D">
        <w:rPr>
          <w:noProof/>
          <w:lang w:val="es-ES"/>
        </w:rPr>
        <w:br w:type="page"/>
      </w:r>
    </w:p>
    <w:p w:rsidR="008F4A8D" w:rsidRPr="00E30044" w:rsidRDefault="008F4A8D" w:rsidP="008F4A8D">
      <w:pPr>
        <w:pStyle w:val="Ttulo1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lastRenderedPageBreak/>
        <w:t xml:space="preserve">Análisis </w:t>
      </w:r>
    </w:p>
    <w:p w:rsidR="00C15371" w:rsidRDefault="00C15371" w:rsidP="00C153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¿Qué es lo que hay que resolver?</w:t>
      </w:r>
    </w:p>
    <w:p w:rsidR="00C15371" w:rsidRDefault="00C15371" w:rsidP="00C153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¿Cómo se va a resolver el problema?</w:t>
      </w:r>
    </w:p>
    <w:p w:rsidR="00C15371" w:rsidRDefault="00C15371" w:rsidP="00C153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Análisis crítico de la implementación</w:t>
      </w:r>
    </w:p>
    <w:p w:rsidR="00C15371" w:rsidRDefault="00C15371" w:rsidP="00C153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¿Qué se logró implementar?</w:t>
      </w:r>
    </w:p>
    <w:p w:rsidR="00C15371" w:rsidRDefault="00C15371" w:rsidP="00C153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¿Que faltó?</w:t>
      </w:r>
    </w:p>
    <w:p w:rsidR="00C15371" w:rsidRDefault="00C15371" w:rsidP="00C153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Mejorías a lo que se implementó. </w:t>
      </w:r>
    </w:p>
    <w:p w:rsidR="00C15371" w:rsidRPr="00C15371" w:rsidRDefault="00C15371" w:rsidP="00C15371">
      <w:pPr>
        <w:pStyle w:val="Default"/>
      </w:pPr>
    </w:p>
    <w:p w:rsidR="00C15371" w:rsidRDefault="00C15371">
      <w:pPr>
        <w:rPr>
          <w:noProof/>
          <w:lang w:val="es-CR"/>
        </w:rPr>
      </w:pPr>
      <w:r>
        <w:rPr>
          <w:noProof/>
          <w:lang w:val="es-CR"/>
        </w:rPr>
        <w:br w:type="page"/>
      </w:r>
    </w:p>
    <w:p w:rsidR="008F4A8D" w:rsidRPr="00E30044" w:rsidRDefault="008F4A8D" w:rsidP="008F4A8D">
      <w:pPr>
        <w:pStyle w:val="Ttulo1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lastRenderedPageBreak/>
        <w:t>Conclusiones</w:t>
      </w:r>
    </w:p>
    <w:p w:rsidR="008F4A8D" w:rsidRPr="00E30044" w:rsidRDefault="008F4A8D" w:rsidP="008F4A8D">
      <w:pPr>
        <w:pStyle w:val="Ttulo1"/>
        <w:rPr>
          <w:noProof/>
          <w:lang w:val="es-ES"/>
        </w:rPr>
      </w:pPr>
      <w:r>
        <w:rPr>
          <w:noProof/>
          <w:lang w:val="es-ES"/>
        </w:rPr>
        <w:br w:type="column"/>
      </w:r>
      <w:r>
        <w:rPr>
          <w:rFonts w:ascii="Trebuchet MS" w:hAnsi="Trebuchet MS"/>
          <w:noProof/>
          <w:color w:val="90C226"/>
          <w:lang w:val="es-ES"/>
        </w:rPr>
        <w:lastRenderedPageBreak/>
        <w:t>Recomendaciones</w:t>
      </w:r>
    </w:p>
    <w:p w:rsidR="008F4A8D" w:rsidRPr="00E30044" w:rsidRDefault="008F4A8D" w:rsidP="008F4A8D">
      <w:pPr>
        <w:pStyle w:val="Ttulo1"/>
        <w:rPr>
          <w:noProof/>
          <w:lang w:val="es-ES"/>
        </w:rPr>
      </w:pPr>
      <w:r>
        <w:rPr>
          <w:noProof/>
          <w:lang w:val="es-ES"/>
        </w:rPr>
        <w:br w:type="column"/>
      </w:r>
      <w:r>
        <w:rPr>
          <w:rFonts w:ascii="Trebuchet MS" w:hAnsi="Trebuchet MS"/>
          <w:noProof/>
          <w:color w:val="90C226"/>
          <w:lang w:val="es-ES"/>
        </w:rPr>
        <w:lastRenderedPageBreak/>
        <w:t>Referencias</w:t>
      </w:r>
    </w:p>
    <w:p w:rsidR="002522AC" w:rsidRPr="00E30044" w:rsidRDefault="002522AC">
      <w:pPr>
        <w:rPr>
          <w:noProof/>
          <w:lang w:val="es-ES"/>
        </w:rPr>
      </w:pPr>
    </w:p>
    <w:sectPr w:rsidR="002522AC" w:rsidRPr="00E30044" w:rsidSect="0088497D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064" w:rsidRDefault="000D5064" w:rsidP="008D0995">
      <w:pPr>
        <w:spacing w:after="0" w:line="240" w:lineRule="auto"/>
      </w:pPr>
      <w:r>
        <w:separator/>
      </w:r>
    </w:p>
  </w:endnote>
  <w:endnote w:type="continuationSeparator" w:id="0">
    <w:p w:rsidR="000D5064" w:rsidRDefault="000D5064" w:rsidP="008D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064" w:rsidRDefault="000D5064" w:rsidP="008D0995">
      <w:pPr>
        <w:spacing w:after="0" w:line="240" w:lineRule="auto"/>
      </w:pPr>
      <w:r>
        <w:separator/>
      </w:r>
    </w:p>
  </w:footnote>
  <w:footnote w:type="continuationSeparator" w:id="0">
    <w:p w:rsidR="000D5064" w:rsidRDefault="000D5064" w:rsidP="008D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995" w:rsidRDefault="00AA482F" w:rsidP="008D0995">
    <w:pPr>
      <w:pStyle w:val="Encabezado"/>
    </w:pPr>
    <w:r>
      <w:tab/>
    </w:r>
    <w:r w:rsidR="008D0995" w:rsidRPr="008D0995">
      <w:rPr>
        <w:b/>
        <w:color w:val="54A021" w:themeColor="accent2"/>
      </w:rPr>
      <w:t>DotorkaDraw – Turtle Graphics</w:t>
    </w:r>
    <w:r>
      <w:rPr>
        <w:b/>
        <w:color w:val="54A021" w:themeColor="accent2"/>
      </w:rPr>
      <w:tab/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F2"/>
    <w:rsid w:val="000D5064"/>
    <w:rsid w:val="0016773F"/>
    <w:rsid w:val="002522AC"/>
    <w:rsid w:val="004900C2"/>
    <w:rsid w:val="00782E31"/>
    <w:rsid w:val="008666B1"/>
    <w:rsid w:val="0088497D"/>
    <w:rsid w:val="008C3542"/>
    <w:rsid w:val="008D0995"/>
    <w:rsid w:val="008F4A8D"/>
    <w:rsid w:val="008F5121"/>
    <w:rsid w:val="008F6C9F"/>
    <w:rsid w:val="009514F2"/>
    <w:rsid w:val="009E6BD5"/>
    <w:rsid w:val="00AA482F"/>
    <w:rsid w:val="00B428D2"/>
    <w:rsid w:val="00C0024F"/>
    <w:rsid w:val="00C15371"/>
    <w:rsid w:val="00CD45BD"/>
    <w:rsid w:val="00DB132F"/>
    <w:rsid w:val="00E30044"/>
    <w:rsid w:val="00E43905"/>
    <w:rsid w:val="00F7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AFA0473-4903-46A1-98DA-AB5C7457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09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995"/>
  </w:style>
  <w:style w:type="paragraph" w:styleId="Piedepgina">
    <w:name w:val="footer"/>
    <w:basedOn w:val="Normal"/>
    <w:link w:val="PiedepginaCar"/>
    <w:uiPriority w:val="99"/>
    <w:unhideWhenUsed/>
    <w:rsid w:val="008D09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995"/>
  </w:style>
  <w:style w:type="paragraph" w:customStyle="1" w:styleId="Default">
    <w:name w:val="Default"/>
    <w:rsid w:val="00C153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my\AppData\Roaming\Microsoft\Plantilla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5D80C3-4C74-4375-9D43-B3017889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50</TotalTime>
  <Pages>7</Pages>
  <Words>270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Samantha Patricia Arburola Leon</cp:lastModifiedBy>
  <cp:revision>14</cp:revision>
  <dcterms:created xsi:type="dcterms:W3CDTF">2015-04-17T17:18:00Z</dcterms:created>
  <dcterms:modified xsi:type="dcterms:W3CDTF">2015-04-23T05:26:00Z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